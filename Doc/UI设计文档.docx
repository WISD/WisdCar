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C2" w:rsidRDefault="00432FC2" w:rsidP="007575F4">
      <w:pPr>
        <w:rPr>
          <w:sz w:val="32"/>
          <w:szCs w:val="32"/>
        </w:rPr>
      </w:pPr>
      <w:bookmarkStart w:id="0" w:name="_GoBack"/>
      <w:bookmarkEnd w:id="0"/>
    </w:p>
    <w:p w:rsidR="00432FC2" w:rsidRPr="007575F4" w:rsidRDefault="00432FC2" w:rsidP="007575F4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B07798">
        <w:rPr>
          <w:rFonts w:hint="eastAsia"/>
          <w:sz w:val="32"/>
          <w:szCs w:val="32"/>
        </w:rPr>
        <w:t>会员卡模块</w:t>
      </w:r>
    </w:p>
    <w:p w:rsidR="00432FC2" w:rsidRPr="0049725E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查询字段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客户手机号</w:t>
      </w:r>
    </w:p>
    <w:p w:rsidR="00432FC2" w:rsidRDefault="00432FC2">
      <w:r>
        <w:rPr>
          <w:rFonts w:hint="eastAsia"/>
        </w:rPr>
        <w:t>会员卡状态（开卡、挂失、冻结、注销、过期）注</w:t>
      </w:r>
      <w:r>
        <w:t>:</w:t>
      </w:r>
      <w:r>
        <w:rPr>
          <w:rFonts w:hint="eastAsia"/>
        </w:rPr>
        <w:t>定义枚举类型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/>
    <w:p w:rsidR="00432FC2" w:rsidRPr="00B07798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B07798">
        <w:rPr>
          <w:rFonts w:hint="eastAsia"/>
          <w:sz w:val="28"/>
          <w:szCs w:val="28"/>
        </w:rPr>
        <w:t>列表页</w:t>
      </w:r>
    </w:p>
    <w:p w:rsidR="00432FC2" w:rsidRDefault="00432FC2">
      <w:r>
        <w:rPr>
          <w:rFonts w:hint="eastAsia"/>
        </w:rPr>
        <w:t>会员卡号</w:t>
      </w:r>
    </w:p>
    <w:p w:rsidR="00432FC2" w:rsidRDefault="00432FC2">
      <w:r>
        <w:rPr>
          <w:rFonts w:hint="eastAsia"/>
        </w:rPr>
        <w:t>会员卡类型</w:t>
      </w:r>
    </w:p>
    <w:p w:rsidR="00432FC2" w:rsidRDefault="00432FC2">
      <w:r>
        <w:rPr>
          <w:rFonts w:hint="eastAsia"/>
        </w:rPr>
        <w:t>客户姓名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开卡门店</w:t>
      </w:r>
    </w:p>
    <w:p w:rsidR="00432FC2" w:rsidRDefault="00432FC2">
      <w:r>
        <w:rPr>
          <w:rFonts w:hint="eastAsia"/>
        </w:rPr>
        <w:t>操作（查看、套餐余额、重置密码、挂失</w:t>
      </w:r>
      <w:r>
        <w:t>/</w:t>
      </w:r>
      <w:r>
        <w:rPr>
          <w:rFonts w:hint="eastAsia"/>
        </w:rPr>
        <w:t>注销、补办会员卡、套餐充值、会员消费、已完结套餐查询）</w:t>
      </w:r>
    </w:p>
    <w:p w:rsidR="00432FC2" w:rsidRPr="00C624E0" w:rsidRDefault="00432FC2">
      <w:r w:rsidRPr="001748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55.25pt;height:166.5pt;visibility:visible">
            <v:imagedata r:id="rId5" o:title=""/>
          </v:shape>
        </w:pict>
      </w:r>
    </w:p>
    <w:p w:rsidR="00432FC2" w:rsidRPr="008B7B41" w:rsidRDefault="00432FC2"/>
    <w:p w:rsidR="00432FC2" w:rsidRPr="007575F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7575F4"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会员卡基本信息</w:t>
      </w:r>
    </w:p>
    <w:p w:rsidR="00432FC2" w:rsidRDefault="00432FC2">
      <w:r>
        <w:t>Panel1</w:t>
      </w:r>
      <w:r>
        <w:rPr>
          <w:rFonts w:hint="eastAsia"/>
        </w:rPr>
        <w:t>：客户信息</w:t>
      </w:r>
    </w:p>
    <w:p w:rsidR="00432FC2" w:rsidRDefault="00432FC2">
      <w:r>
        <w:rPr>
          <w:rFonts w:hint="eastAsia"/>
        </w:rPr>
        <w:t>姓名</w:t>
      </w:r>
    </w:p>
    <w:p w:rsidR="00432FC2" w:rsidRDefault="00432FC2">
      <w:r>
        <w:rPr>
          <w:rFonts w:hint="eastAsia"/>
        </w:rPr>
        <w:t>手机号码</w:t>
      </w:r>
    </w:p>
    <w:p w:rsidR="00432FC2" w:rsidRDefault="00432FC2">
      <w:r>
        <w:rPr>
          <w:rFonts w:hint="eastAsia"/>
        </w:rPr>
        <w:t>身份证</w:t>
      </w:r>
    </w:p>
    <w:p w:rsidR="00432FC2" w:rsidRDefault="00432FC2">
      <w:r>
        <w:rPr>
          <w:rFonts w:hint="eastAsia"/>
        </w:rPr>
        <w:t>生日</w:t>
      </w:r>
    </w:p>
    <w:p w:rsidR="00432FC2" w:rsidRDefault="00432FC2"/>
    <w:p w:rsidR="00432FC2" w:rsidRDefault="00432FC2">
      <w:r>
        <w:t>Panel2</w:t>
      </w:r>
      <w:r>
        <w:rPr>
          <w:rFonts w:hint="eastAsia"/>
        </w:rPr>
        <w:t>：会员卡信息</w:t>
      </w:r>
    </w:p>
    <w:p w:rsidR="00432FC2" w:rsidRDefault="00432FC2">
      <w:r>
        <w:rPr>
          <w:rFonts w:hint="eastAsia"/>
        </w:rPr>
        <w:t>会员卡号（生成规则：公司的唯一标识</w:t>
      </w:r>
      <w:r>
        <w:t xml:space="preserve">+ </w:t>
      </w:r>
      <w:r>
        <w:rPr>
          <w:rFonts w:hint="eastAsia"/>
        </w:rPr>
        <w:t>年月日</w:t>
      </w:r>
      <w:r>
        <w:t>6</w:t>
      </w:r>
      <w:r>
        <w:rPr>
          <w:rFonts w:hint="eastAsia"/>
        </w:rPr>
        <w:t>位</w:t>
      </w:r>
      <w:r>
        <w:t xml:space="preserve"> + </w:t>
      </w:r>
      <w:r>
        <w:rPr>
          <w:rFonts w:hint="eastAsia"/>
        </w:rPr>
        <w:t>手机号码后四位，公司唯一标识定义在数据字典里）</w:t>
      </w:r>
      <w:r>
        <w:t>(</w:t>
      </w:r>
      <w:r>
        <w:rPr>
          <w:rFonts w:hint="eastAsia"/>
        </w:rPr>
        <w:t>必填</w:t>
      </w:r>
      <w:r>
        <w:t>)</w:t>
      </w:r>
    </w:p>
    <w:p w:rsidR="00432FC2" w:rsidRDefault="00432FC2">
      <w:r>
        <w:rPr>
          <w:rFonts w:hint="eastAsia"/>
        </w:rPr>
        <w:t>会员卡类型（不可修改）</w:t>
      </w:r>
    </w:p>
    <w:p w:rsidR="00432FC2" w:rsidRDefault="00432FC2">
      <w:r>
        <w:rPr>
          <w:rFonts w:hint="eastAsia"/>
        </w:rPr>
        <w:t>会员卡状态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售卡时间（系统自动生成）</w:t>
      </w:r>
    </w:p>
    <w:p w:rsidR="00432FC2" w:rsidRDefault="00432FC2">
      <w:r>
        <w:rPr>
          <w:rFonts w:hint="eastAsia"/>
        </w:rPr>
        <w:t>开卡门店（自动带出）</w:t>
      </w:r>
    </w:p>
    <w:p w:rsidR="00432FC2" w:rsidRDefault="00432FC2">
      <w:r>
        <w:rPr>
          <w:rFonts w:hint="eastAsia"/>
        </w:rPr>
        <w:t>截止日期（</w:t>
      </w:r>
      <w:r>
        <w:t>2</w:t>
      </w:r>
      <w:r>
        <w:rPr>
          <w:rFonts w:hint="eastAsia"/>
        </w:rPr>
        <w:t>年）</w:t>
      </w:r>
    </w:p>
    <w:p w:rsidR="00432FC2" w:rsidRDefault="00432FC2"/>
    <w:p w:rsidR="00432FC2" w:rsidRPr="003A46B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 w:rsidRPr="003A46B4">
        <w:rPr>
          <w:rFonts w:hint="eastAsia"/>
          <w:sz w:val="28"/>
          <w:szCs w:val="28"/>
        </w:rPr>
        <w:t>套餐余额</w:t>
      </w:r>
    </w:p>
    <w:p w:rsidR="00432FC2" w:rsidRDefault="00432FC2">
      <w:r>
        <w:rPr>
          <w:rFonts w:hint="eastAsia"/>
        </w:rPr>
        <w:t>页头：会员卡号、客户姓名自动从列表页带过来</w:t>
      </w:r>
    </w:p>
    <w:p w:rsidR="00432FC2" w:rsidRDefault="00432FC2">
      <w:r>
        <w:t>Panel1</w:t>
      </w:r>
      <w:r>
        <w:rPr>
          <w:rFonts w:hint="eastAsia"/>
        </w:rPr>
        <w:t>：显示现金余额</w:t>
      </w:r>
    </w:p>
    <w:p w:rsidR="00432FC2" w:rsidRDefault="00432FC2">
      <w:r>
        <w:t>Panel2</w:t>
      </w:r>
      <w:r>
        <w:rPr>
          <w:rFonts w:hint="eastAsia"/>
        </w:rPr>
        <w:t>：显示所有可用套餐使用状况列表</w:t>
      </w:r>
    </w:p>
    <w:p w:rsidR="00432FC2" w:rsidRDefault="00432FC2">
      <w:r>
        <w:rPr>
          <w:rFonts w:hint="eastAsia"/>
        </w:rPr>
        <w:t>以</w:t>
      </w:r>
      <w:r>
        <w:t>Tab</w:t>
      </w:r>
      <w:r>
        <w:rPr>
          <w:rFonts w:hint="eastAsia"/>
        </w:rPr>
        <w:t>隔离显示多个套餐，每个套餐有两部分组成</w:t>
      </w:r>
      <w:r>
        <w:t>:</w:t>
      </w:r>
    </w:p>
    <w:p w:rsidR="00432FC2" w:rsidRDefault="00432FC2">
      <w:r>
        <w:rPr>
          <w:rFonts w:hint="eastAsia"/>
        </w:rPr>
        <w:t>第一部分：套餐信息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rPr>
          <w:rFonts w:hint="eastAsia"/>
        </w:rPr>
        <w:t>销售人员</w:t>
      </w:r>
    </w:p>
    <w:p w:rsidR="00432FC2" w:rsidRDefault="00432FC2">
      <w:r>
        <w:rPr>
          <w:rFonts w:hint="eastAsia"/>
        </w:rPr>
        <w:t>销售时间</w:t>
      </w:r>
    </w:p>
    <w:p w:rsidR="00432FC2" w:rsidRDefault="00432FC2">
      <w:r>
        <w:rPr>
          <w:rFonts w:hint="eastAsia"/>
        </w:rPr>
        <w:t>销售门店</w:t>
      </w:r>
    </w:p>
    <w:p w:rsidR="00432FC2" w:rsidRDefault="00432FC2">
      <w:r>
        <w:rPr>
          <w:rFonts w:hint="eastAsia"/>
        </w:rPr>
        <w:t>第二部分：套餐消费项目信息</w:t>
      </w:r>
    </w:p>
    <w:p w:rsidR="00432FC2" w:rsidRDefault="00432FC2">
      <w:r>
        <w:rPr>
          <w:rFonts w:hint="eastAsia"/>
        </w:rPr>
        <w:t>消费项目名称</w:t>
      </w:r>
    </w:p>
    <w:p w:rsidR="00432FC2" w:rsidRDefault="00432FC2">
      <w:r>
        <w:rPr>
          <w:rFonts w:hint="eastAsia"/>
        </w:rPr>
        <w:t>原始次数</w:t>
      </w:r>
    </w:p>
    <w:p w:rsidR="00432FC2" w:rsidRDefault="00432FC2">
      <w:r>
        <w:rPr>
          <w:rFonts w:hint="eastAsia"/>
        </w:rPr>
        <w:t>剩余次数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重置</w:t>
      </w:r>
      <w:r w:rsidRPr="00311754">
        <w:rPr>
          <w:rFonts w:hint="eastAsia"/>
          <w:sz w:val="28"/>
          <w:szCs w:val="28"/>
        </w:rPr>
        <w:t>密码</w:t>
      </w:r>
    </w:p>
    <w:p w:rsidR="00432FC2" w:rsidRDefault="00432FC2" w:rsidP="00311754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新密码</w:t>
      </w:r>
    </w:p>
    <w:p w:rsidR="00432FC2" w:rsidRPr="00D745A0" w:rsidRDefault="00432FC2" w:rsidP="00311754">
      <w:r>
        <w:rPr>
          <w:rFonts w:hint="eastAsia"/>
        </w:rPr>
        <w:t>再输入一次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964A4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挂失冻结</w:t>
      </w:r>
    </w:p>
    <w:p w:rsidR="00432FC2" w:rsidRDefault="00432FC2" w:rsidP="00FE4DD6">
      <w:r>
        <w:rPr>
          <w:rFonts w:hint="eastAsia"/>
        </w:rPr>
        <w:t>页头：会员卡号、客户姓名自动从列表页带过来</w:t>
      </w:r>
    </w:p>
    <w:p w:rsidR="00432FC2" w:rsidRDefault="00432FC2" w:rsidP="00311754">
      <w:r>
        <w:rPr>
          <w:rFonts w:hint="eastAsia"/>
        </w:rPr>
        <w:t>状态（挂失</w:t>
      </w:r>
      <w:r>
        <w:t>/</w:t>
      </w:r>
      <w:r>
        <w:rPr>
          <w:rFonts w:hint="eastAsia"/>
        </w:rPr>
        <w:t>注销）</w:t>
      </w:r>
      <w:r>
        <w:t xml:space="preserve">-- </w:t>
      </w:r>
      <w:r>
        <w:rPr>
          <w:rFonts w:hint="eastAsia"/>
        </w:rPr>
        <w:t>老卡号记录到失效会员卡表</w:t>
      </w:r>
      <w:r>
        <w:t xml:space="preserve"> </w:t>
      </w:r>
    </w:p>
    <w:p w:rsidR="00432FC2" w:rsidRDefault="00432FC2" w:rsidP="00311754">
      <w:r>
        <w:t xml:space="preserve">                --</w:t>
      </w:r>
      <w:r>
        <w:rPr>
          <w:rFonts w:hint="eastAsia"/>
        </w:rPr>
        <w:t>挂失后只能通过补办会员卡修改卡号</w:t>
      </w:r>
    </w:p>
    <w:p w:rsidR="00432FC2" w:rsidRDefault="00432FC2" w:rsidP="00311754">
      <w:r>
        <w:rPr>
          <w:rFonts w:hint="eastAsia"/>
        </w:rPr>
        <w:t>状态（冻结、解冻）</w:t>
      </w:r>
      <w:r>
        <w:t xml:space="preserve"> --</w:t>
      </w:r>
      <w:r>
        <w:rPr>
          <w:rFonts w:hint="eastAsia"/>
        </w:rPr>
        <w:t>冻结后可执行解冻，让会员卡状态切回开卡状态</w:t>
      </w:r>
    </w:p>
    <w:p w:rsidR="00432FC2" w:rsidRDefault="00432FC2" w:rsidP="007E79AF">
      <w:pPr>
        <w:tabs>
          <w:tab w:val="center" w:pos="41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  <w:r>
        <w:rPr>
          <w:sz w:val="28"/>
          <w:szCs w:val="28"/>
        </w:rPr>
        <w:tab/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如果当前会员卡状态为开卡，显示挂失、冻结、注销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如果当前会员卡状态为挂失，不能修改状态，只能执行补办会员卡操作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如果当前会员卡状态为冻结，显示解冻</w:t>
      </w:r>
    </w:p>
    <w:p w:rsidR="00432FC2" w:rsidRDefault="00432FC2" w:rsidP="003117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如果当前会员卡状态为注销，不能修改任何状态</w:t>
      </w:r>
    </w:p>
    <w:p w:rsidR="00432FC2" w:rsidRDefault="00432FC2" w:rsidP="00311754">
      <w:pPr>
        <w:rPr>
          <w:sz w:val="28"/>
          <w:szCs w:val="28"/>
        </w:rPr>
      </w:pPr>
    </w:p>
    <w:p w:rsidR="00432FC2" w:rsidRPr="008B7B41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补办会员卡</w:t>
      </w:r>
    </w:p>
    <w:p w:rsidR="00432FC2" w:rsidRDefault="00432FC2" w:rsidP="008B7B41">
      <w:r>
        <w:rPr>
          <w:rFonts w:hint="eastAsia"/>
        </w:rPr>
        <w:t>页头：会员卡号、客户姓名自动从列表页带过来</w:t>
      </w:r>
    </w:p>
    <w:p w:rsidR="00432FC2" w:rsidRPr="008B7B41" w:rsidRDefault="00432FC2" w:rsidP="00311754">
      <w:r w:rsidRPr="008B7B41">
        <w:rPr>
          <w:rFonts w:hint="eastAsia"/>
        </w:rPr>
        <w:t>新会员卡号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套餐</w:t>
      </w:r>
      <w:r w:rsidRPr="00477466">
        <w:rPr>
          <w:rFonts w:hint="eastAsia"/>
          <w:sz w:val="28"/>
          <w:szCs w:val="28"/>
        </w:rPr>
        <w:t>充值</w:t>
      </w:r>
    </w:p>
    <w:p w:rsidR="00432FC2" w:rsidRPr="004872DC" w:rsidRDefault="00432FC2" w:rsidP="004872DC">
      <w:r w:rsidRPr="004872DC">
        <w:rPr>
          <w:rFonts w:hint="eastAsia"/>
        </w:rPr>
        <w:t>传入会员卡号，跳转到</w:t>
      </w:r>
      <w:r>
        <w:rPr>
          <w:rFonts w:hint="eastAsia"/>
        </w:rPr>
        <w:t>套餐</w:t>
      </w:r>
      <w:r w:rsidRPr="004872DC">
        <w:rPr>
          <w:rFonts w:hint="eastAsia"/>
        </w:rPr>
        <w:t>充值</w:t>
      </w:r>
      <w:r>
        <w:rPr>
          <w:rFonts w:hint="eastAsia"/>
        </w:rPr>
        <w:t>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会员消费</w:t>
      </w:r>
    </w:p>
    <w:p w:rsidR="00432FC2" w:rsidRPr="004872DC" w:rsidRDefault="00432FC2" w:rsidP="003815B5">
      <w:r w:rsidRPr="004872DC">
        <w:rPr>
          <w:rFonts w:hint="eastAsia"/>
        </w:rPr>
        <w:t>传入会员卡号，跳转到</w:t>
      </w:r>
      <w:r>
        <w:rPr>
          <w:rFonts w:hint="eastAsia"/>
        </w:rPr>
        <w:t>会员消费显示页</w:t>
      </w:r>
    </w:p>
    <w:p w:rsidR="00432FC2" w:rsidRDefault="00432FC2"/>
    <w:p w:rsidR="00432FC2" w:rsidRDefault="00432FC2" w:rsidP="00AB1793">
      <w:pPr>
        <w:pStyle w:val="ListParagraph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已完结套餐查询</w:t>
      </w:r>
    </w:p>
    <w:p w:rsidR="00432FC2" w:rsidRDefault="00432FC2">
      <w:r>
        <w:t>------</w:t>
      </w:r>
      <w:r>
        <w:rPr>
          <w:rFonts w:hint="eastAsia"/>
        </w:rPr>
        <w:t>列表页：</w:t>
      </w:r>
    </w:p>
    <w:p w:rsidR="00432FC2" w:rsidRDefault="00432FC2">
      <w:r>
        <w:rPr>
          <w:rFonts w:hint="eastAsia"/>
        </w:rPr>
        <w:t>套餐名称</w:t>
      </w:r>
    </w:p>
    <w:p w:rsidR="00432FC2" w:rsidRDefault="00432FC2">
      <w:r>
        <w:rPr>
          <w:rFonts w:hint="eastAsia"/>
        </w:rPr>
        <w:t>应收金额</w:t>
      </w:r>
    </w:p>
    <w:p w:rsidR="00432FC2" w:rsidRDefault="00432FC2">
      <w:r>
        <w:rPr>
          <w:rFonts w:hint="eastAsia"/>
        </w:rPr>
        <w:t>实收金额</w:t>
      </w:r>
    </w:p>
    <w:p w:rsidR="00432FC2" w:rsidRDefault="00432FC2">
      <w:r>
        <w:rPr>
          <w:rFonts w:hint="eastAsia"/>
        </w:rPr>
        <w:t>折扣率</w:t>
      </w:r>
    </w:p>
    <w:p w:rsidR="00432FC2" w:rsidRDefault="00432FC2">
      <w:r>
        <w:rPr>
          <w:rFonts w:hint="eastAsia"/>
        </w:rPr>
        <w:t>折扣信息</w:t>
      </w:r>
    </w:p>
    <w:p w:rsidR="00432FC2" w:rsidRDefault="00432FC2">
      <w:r>
        <w:t>-----</w:t>
      </w:r>
      <w:r>
        <w:rPr>
          <w:rFonts w:hint="eastAsia"/>
        </w:rPr>
        <w:t>子表页：</w:t>
      </w:r>
    </w:p>
    <w:p w:rsidR="00432FC2" w:rsidRDefault="00432FC2">
      <w:r>
        <w:rPr>
          <w:rFonts w:hint="eastAsia"/>
        </w:rPr>
        <w:t>消费项目</w:t>
      </w:r>
    </w:p>
    <w:p w:rsidR="00432FC2" w:rsidRPr="003815B5" w:rsidRDefault="00432FC2">
      <w:r>
        <w:rPr>
          <w:rFonts w:hint="eastAsia"/>
        </w:rPr>
        <w:t>消费次数</w:t>
      </w:r>
    </w:p>
    <w:p w:rsidR="00432FC2" w:rsidRDefault="00432FC2"/>
    <w:p w:rsidR="00432FC2" w:rsidRPr="00DD18EB" w:rsidRDefault="00432FC2" w:rsidP="00D33AE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套餐充值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D01CB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6A6C9B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6A6C9B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EC4AAF">
      <w:r w:rsidRPr="00F874B9">
        <w:rPr>
          <w:rFonts w:hint="eastAsia"/>
        </w:rPr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EC4AAF">
      <w:r>
        <w:t>Panel2</w:t>
      </w:r>
      <w:r>
        <w:rPr>
          <w:rFonts w:hint="eastAsia"/>
        </w:rPr>
        <w:t>：显示明细</w:t>
      </w:r>
    </w:p>
    <w:p w:rsidR="00432FC2" w:rsidRDefault="00432FC2" w:rsidP="00EC4AAF">
      <w:r>
        <w:rPr>
          <w:rFonts w:hint="eastAsia"/>
        </w:rPr>
        <w:t>会员姓名</w:t>
      </w:r>
    </w:p>
    <w:p w:rsidR="00432FC2" w:rsidRDefault="00432FC2" w:rsidP="00EC4AAF">
      <w:r>
        <w:rPr>
          <w:rFonts w:hint="eastAsia"/>
        </w:rPr>
        <w:t>手机号码</w:t>
      </w:r>
    </w:p>
    <w:p w:rsidR="00432FC2" w:rsidRDefault="00432FC2" w:rsidP="00EC4AAF">
      <w:r>
        <w:rPr>
          <w:rFonts w:hint="eastAsia"/>
        </w:rPr>
        <w:t>身份证</w:t>
      </w:r>
    </w:p>
    <w:p w:rsidR="00432FC2" w:rsidRDefault="00432FC2" w:rsidP="00EC4AAF">
      <w:r>
        <w:rPr>
          <w:rFonts w:hint="eastAsia"/>
        </w:rPr>
        <w:t>会员卡号</w:t>
      </w:r>
    </w:p>
    <w:p w:rsidR="00432FC2" w:rsidRDefault="00432FC2" w:rsidP="00EC4AAF">
      <w:r>
        <w:rPr>
          <w:rFonts w:hint="eastAsia"/>
        </w:rPr>
        <w:t>会员卡类型</w:t>
      </w:r>
    </w:p>
    <w:p w:rsidR="00432FC2" w:rsidRDefault="00432FC2" w:rsidP="00EC4AAF">
      <w:r>
        <w:rPr>
          <w:rFonts w:hint="eastAsia"/>
        </w:rPr>
        <w:t>会员卡状态</w:t>
      </w:r>
    </w:p>
    <w:p w:rsidR="00432FC2" w:rsidRDefault="00432FC2" w:rsidP="00EC4AAF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EC4AAF">
      <w:r>
        <w:rPr>
          <w:rFonts w:hint="eastAsia"/>
        </w:rPr>
        <w:t>操作按钮：充值现金、购买套餐</w:t>
      </w:r>
    </w:p>
    <w:p w:rsidR="00432FC2" w:rsidRDefault="00432FC2" w:rsidP="00F176FA"/>
    <w:p w:rsidR="00432FC2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充值现金页</w:t>
      </w:r>
    </w:p>
    <w:p w:rsidR="00432FC2" w:rsidRDefault="00432FC2" w:rsidP="00F24007">
      <w:r>
        <w:t>Modal</w:t>
      </w:r>
      <w:r>
        <w:rPr>
          <w:rFonts w:hint="eastAsia"/>
        </w:rPr>
        <w:t>窗口显示：</w:t>
      </w:r>
    </w:p>
    <w:p w:rsidR="00432FC2" w:rsidRDefault="00432FC2" w:rsidP="00F24007">
      <w:r>
        <w:rPr>
          <w:rFonts w:hint="eastAsia"/>
        </w:rPr>
        <w:t>充值金额</w:t>
      </w:r>
      <w:r>
        <w:t xml:space="preserve"> 200</w:t>
      </w:r>
    </w:p>
    <w:p w:rsidR="00432FC2" w:rsidRDefault="00432FC2" w:rsidP="00F24007">
      <w:r>
        <w:rPr>
          <w:rFonts w:hint="eastAsia"/>
        </w:rPr>
        <w:t>客户姓名（不可修改，自动带出）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会员卡号</w:t>
      </w:r>
      <w:r>
        <w:t xml:space="preserve"> </w:t>
      </w:r>
      <w:r>
        <w:rPr>
          <w:rFonts w:hint="eastAsia"/>
        </w:rPr>
        <w:t>（不可修改，自动带出）</w:t>
      </w:r>
      <w:r>
        <w:t>xxx</w:t>
      </w:r>
    </w:p>
    <w:p w:rsidR="00432FC2" w:rsidRDefault="00432FC2" w:rsidP="00F24007">
      <w:r>
        <w:rPr>
          <w:rFonts w:hint="eastAsia"/>
        </w:rPr>
        <w:t>会员卡类型（不可修改，自动带出）白金卡</w:t>
      </w:r>
    </w:p>
    <w:p w:rsidR="00432FC2" w:rsidRDefault="00432FC2" w:rsidP="00F24007">
      <w:r>
        <w:rPr>
          <w:rFonts w:hint="eastAsia"/>
        </w:rPr>
        <w:t>现金折扣（不可修改，自动带出）</w:t>
      </w:r>
      <w:r>
        <w:t xml:space="preserve"> 0.5</w:t>
      </w:r>
    </w:p>
    <w:p w:rsidR="00432FC2" w:rsidRDefault="00432FC2" w:rsidP="00F24007">
      <w:r>
        <w:rPr>
          <w:rFonts w:hint="eastAsia"/>
        </w:rPr>
        <w:t>入账金额</w:t>
      </w:r>
      <w:r>
        <w:t xml:space="preserve"> </w:t>
      </w:r>
      <w:r>
        <w:rPr>
          <w:rFonts w:hint="eastAsia"/>
        </w:rPr>
        <w:t>（不可修改，自动计算）</w:t>
      </w:r>
      <w:r>
        <w:t>400</w:t>
      </w:r>
    </w:p>
    <w:p w:rsidR="00432FC2" w:rsidRDefault="00432FC2" w:rsidP="00F24007">
      <w:r>
        <w:rPr>
          <w:rFonts w:hint="eastAsia"/>
        </w:rPr>
        <w:t>支付类型（现金、银行卡、微信支付、支付宝）</w:t>
      </w:r>
    </w:p>
    <w:p w:rsidR="00432FC2" w:rsidRDefault="00432FC2" w:rsidP="00F24007"/>
    <w:p w:rsidR="00432FC2" w:rsidRPr="006747B5" w:rsidRDefault="00432FC2" w:rsidP="005B4A94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现金充值成功页（报表）</w:t>
      </w:r>
    </w:p>
    <w:p w:rsidR="00432FC2" w:rsidRDefault="00432FC2" w:rsidP="00F24007">
      <w:r>
        <w:rPr>
          <w:rFonts w:hint="eastAsia"/>
        </w:rPr>
        <w:t>客户姓名</w:t>
      </w:r>
    </w:p>
    <w:p w:rsidR="00432FC2" w:rsidRDefault="00432FC2" w:rsidP="006F49AE">
      <w:r>
        <w:rPr>
          <w:rFonts w:hint="eastAsia"/>
        </w:rPr>
        <w:t>会员卡号</w:t>
      </w:r>
      <w:r>
        <w:t xml:space="preserve"> </w:t>
      </w:r>
    </w:p>
    <w:p w:rsidR="00432FC2" w:rsidRDefault="00432FC2" w:rsidP="00640CC4">
      <w:r>
        <w:rPr>
          <w:rFonts w:hint="eastAsia"/>
        </w:rPr>
        <w:t>会员卡类型</w:t>
      </w:r>
    </w:p>
    <w:p w:rsidR="00432FC2" w:rsidRDefault="00432FC2" w:rsidP="006F49AE">
      <w:r>
        <w:rPr>
          <w:rFonts w:hint="eastAsia"/>
        </w:rPr>
        <w:t>现金折扣</w:t>
      </w:r>
    </w:p>
    <w:p w:rsidR="00432FC2" w:rsidRDefault="00432FC2" w:rsidP="007E19ED">
      <w:r>
        <w:rPr>
          <w:rFonts w:hint="eastAsia"/>
        </w:rPr>
        <w:t>充值金额</w:t>
      </w:r>
      <w:r>
        <w:t xml:space="preserve"> </w:t>
      </w:r>
    </w:p>
    <w:p w:rsidR="00432FC2" w:rsidRDefault="00432FC2" w:rsidP="007E19ED">
      <w:r>
        <w:rPr>
          <w:rFonts w:hint="eastAsia"/>
        </w:rPr>
        <w:t>入账金额</w:t>
      </w:r>
    </w:p>
    <w:p w:rsidR="00432FC2" w:rsidRDefault="00432FC2" w:rsidP="006F49AE">
      <w:r>
        <w:rPr>
          <w:rFonts w:hint="eastAsia"/>
        </w:rPr>
        <w:t>账户余额</w:t>
      </w:r>
    </w:p>
    <w:p w:rsidR="00432FC2" w:rsidRPr="007003D9" w:rsidRDefault="00432FC2" w:rsidP="00F24007">
      <w:r>
        <w:rPr>
          <w:rFonts w:hint="eastAsia"/>
        </w:rPr>
        <w:t>打印</w:t>
      </w:r>
    </w:p>
    <w:p w:rsidR="00432FC2" w:rsidRPr="006747B5" w:rsidRDefault="00432FC2" w:rsidP="006747B5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747B5">
        <w:rPr>
          <w:rFonts w:hint="eastAsia"/>
          <w:sz w:val="28"/>
          <w:szCs w:val="28"/>
        </w:rPr>
        <w:t>购买套餐页</w:t>
      </w:r>
    </w:p>
    <w:p w:rsidR="00432FC2" w:rsidRDefault="00432FC2" w:rsidP="00F176FA">
      <w:r>
        <w:t>Panel1</w:t>
      </w:r>
      <w:r>
        <w:rPr>
          <w:rFonts w:hint="eastAsia"/>
        </w:rPr>
        <w:t>：</w:t>
      </w:r>
    </w:p>
    <w:p w:rsidR="00432FC2" w:rsidRDefault="00432FC2" w:rsidP="00F176FA">
      <w:r>
        <w:t>------</w:t>
      </w:r>
      <w:r>
        <w:rPr>
          <w:rFonts w:hint="eastAsia"/>
        </w:rPr>
        <w:t>套餐查询字段</w:t>
      </w:r>
    </w:p>
    <w:p w:rsidR="00432FC2" w:rsidRDefault="00432FC2" w:rsidP="00F176FA">
      <w:r>
        <w:rPr>
          <w:rFonts w:hint="eastAsia"/>
        </w:rPr>
        <w:t>套餐名称（下拉框）</w:t>
      </w:r>
    </w:p>
    <w:p w:rsidR="00432FC2" w:rsidRDefault="00432FC2" w:rsidP="00F176FA">
      <w:r>
        <w:t>------</w:t>
      </w:r>
      <w:r>
        <w:rPr>
          <w:rFonts w:hint="eastAsia"/>
        </w:rPr>
        <w:t>消费项目列表页</w:t>
      </w:r>
    </w:p>
    <w:p w:rsidR="00432FC2" w:rsidRDefault="00432FC2" w:rsidP="00F176FA">
      <w:r>
        <w:rPr>
          <w:rFonts w:hint="eastAsia"/>
        </w:rPr>
        <w:t>消费项目名称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客户姓名（自动带出）</w:t>
      </w:r>
    </w:p>
    <w:p w:rsidR="00432FC2" w:rsidRDefault="00432FC2" w:rsidP="00F176FA">
      <w:r>
        <w:rPr>
          <w:rFonts w:hint="eastAsia"/>
        </w:rPr>
        <w:t>会员卡号（自动带出）</w:t>
      </w:r>
    </w:p>
    <w:p w:rsidR="00432FC2" w:rsidRPr="00404088" w:rsidRDefault="00432FC2" w:rsidP="00F176FA">
      <w:r>
        <w:rPr>
          <w:rFonts w:hint="eastAsia"/>
        </w:rPr>
        <w:t>会员卡类型</w:t>
      </w:r>
      <w:r>
        <w:t xml:space="preserve"> </w:t>
      </w:r>
      <w:r>
        <w:rPr>
          <w:rFonts w:hint="eastAsia"/>
        </w:rPr>
        <w:t>（自动带出）白金卡</w:t>
      </w:r>
    </w:p>
    <w:p w:rsidR="00432FC2" w:rsidRDefault="00432FC2" w:rsidP="00F176FA">
      <w:r>
        <w:rPr>
          <w:rFonts w:hint="eastAsia"/>
        </w:rPr>
        <w:t>套餐总价（自动带出）</w:t>
      </w:r>
      <w:r>
        <w:t>300</w:t>
      </w:r>
    </w:p>
    <w:p w:rsidR="00432FC2" w:rsidRDefault="00432FC2" w:rsidP="00F176FA">
      <w:r>
        <w:rPr>
          <w:rFonts w:hint="eastAsia"/>
        </w:rPr>
        <w:t>套餐折扣（自动带出）</w:t>
      </w:r>
      <w:r>
        <w:t xml:space="preserve"> 0.5</w:t>
      </w:r>
    </w:p>
    <w:p w:rsidR="00432FC2" w:rsidRDefault="00432FC2" w:rsidP="00F176FA">
      <w:r>
        <w:rPr>
          <w:rFonts w:hint="eastAsia"/>
        </w:rPr>
        <w:t>实收金额（自动带出）</w:t>
      </w:r>
      <w:r>
        <w:t xml:space="preserve"> 150</w:t>
      </w:r>
    </w:p>
    <w:p w:rsidR="00432FC2" w:rsidRDefault="00432FC2" w:rsidP="00F176FA">
      <w:r>
        <w:rPr>
          <w:rFonts w:hint="eastAsia"/>
        </w:rPr>
        <w:t>支付类型（现金、银行卡、微信支付、支付宝）</w:t>
      </w:r>
    </w:p>
    <w:p w:rsidR="00432FC2" w:rsidRDefault="00432FC2" w:rsidP="00F176FA"/>
    <w:p w:rsidR="00432FC2" w:rsidRPr="006D535F" w:rsidRDefault="00432FC2" w:rsidP="006D535F">
      <w:pPr>
        <w:pStyle w:val="ListParagraph"/>
        <w:numPr>
          <w:ilvl w:val="0"/>
          <w:numId w:val="5"/>
        </w:numPr>
        <w:ind w:firstLineChars="0"/>
        <w:rPr>
          <w:sz w:val="28"/>
          <w:szCs w:val="28"/>
        </w:rPr>
      </w:pPr>
      <w:r w:rsidRPr="006D535F">
        <w:rPr>
          <w:rFonts w:hint="eastAsia"/>
          <w:sz w:val="28"/>
          <w:szCs w:val="28"/>
        </w:rPr>
        <w:t>套餐购买成功页</w:t>
      </w:r>
      <w:r>
        <w:rPr>
          <w:rFonts w:hint="eastAsia"/>
          <w:sz w:val="28"/>
          <w:szCs w:val="28"/>
        </w:rPr>
        <w:t>（报表）</w:t>
      </w:r>
    </w:p>
    <w:p w:rsidR="00432FC2" w:rsidRDefault="00432FC2" w:rsidP="00404088">
      <w:r>
        <w:t>Panel1</w:t>
      </w:r>
      <w:r>
        <w:rPr>
          <w:rFonts w:hint="eastAsia"/>
        </w:rPr>
        <w:t>：基本信息</w:t>
      </w:r>
    </w:p>
    <w:p w:rsidR="00432FC2" w:rsidRDefault="00432FC2" w:rsidP="00404088">
      <w:r>
        <w:rPr>
          <w:rFonts w:hint="eastAsia"/>
        </w:rPr>
        <w:t>客户姓名</w:t>
      </w:r>
    </w:p>
    <w:p w:rsidR="00432FC2" w:rsidRDefault="00432FC2" w:rsidP="00404088">
      <w:r>
        <w:rPr>
          <w:rFonts w:hint="eastAsia"/>
        </w:rPr>
        <w:t>会员卡号</w:t>
      </w:r>
      <w:r>
        <w:t xml:space="preserve"> </w:t>
      </w:r>
    </w:p>
    <w:p w:rsidR="00432FC2" w:rsidRDefault="00432FC2" w:rsidP="00404088">
      <w:r>
        <w:rPr>
          <w:rFonts w:hint="eastAsia"/>
        </w:rPr>
        <w:t>会员卡类型</w:t>
      </w:r>
    </w:p>
    <w:p w:rsidR="00432FC2" w:rsidRDefault="00432FC2" w:rsidP="00404088">
      <w:r>
        <w:rPr>
          <w:rFonts w:hint="eastAsia"/>
        </w:rPr>
        <w:t>套餐折扣</w:t>
      </w:r>
    </w:p>
    <w:p w:rsidR="00432FC2" w:rsidRDefault="00432FC2" w:rsidP="00404088">
      <w:r>
        <w:rPr>
          <w:rFonts w:hint="eastAsia"/>
        </w:rPr>
        <w:t>套餐总价</w:t>
      </w:r>
      <w:r>
        <w:t xml:space="preserve"> </w:t>
      </w:r>
    </w:p>
    <w:p w:rsidR="00432FC2" w:rsidRDefault="00432FC2" w:rsidP="00404088">
      <w:r>
        <w:rPr>
          <w:rFonts w:hint="eastAsia"/>
        </w:rPr>
        <w:t>实收金额</w:t>
      </w:r>
    </w:p>
    <w:p w:rsidR="00432FC2" w:rsidRDefault="00432FC2" w:rsidP="00404088">
      <w:r>
        <w:t>Panel2</w:t>
      </w:r>
      <w:r>
        <w:rPr>
          <w:rFonts w:hint="eastAsia"/>
        </w:rPr>
        <w:t>：购买套餐的消费项目列表</w:t>
      </w:r>
    </w:p>
    <w:p w:rsidR="00432FC2" w:rsidRDefault="00432FC2" w:rsidP="00404088">
      <w:r>
        <w:rPr>
          <w:rFonts w:hint="eastAsia"/>
        </w:rPr>
        <w:t>消费项目</w:t>
      </w:r>
    </w:p>
    <w:p w:rsidR="00432FC2" w:rsidRDefault="00432FC2" w:rsidP="00404088">
      <w:r>
        <w:rPr>
          <w:rFonts w:hint="eastAsia"/>
        </w:rPr>
        <w:t>原始次数</w:t>
      </w:r>
    </w:p>
    <w:p w:rsidR="00432FC2" w:rsidRDefault="00432FC2" w:rsidP="00404088">
      <w:r>
        <w:rPr>
          <w:rFonts w:hint="eastAsia"/>
        </w:rPr>
        <w:t>剩余次数</w:t>
      </w:r>
    </w:p>
    <w:p w:rsidR="00432FC2" w:rsidRPr="007003D9" w:rsidRDefault="00432FC2" w:rsidP="00404088">
      <w:r>
        <w:t>------</w:t>
      </w:r>
      <w:r>
        <w:rPr>
          <w:rFonts w:hint="eastAsia"/>
        </w:rPr>
        <w:t>打印</w:t>
      </w:r>
    </w:p>
    <w:p w:rsidR="00432FC2" w:rsidRDefault="00432FC2" w:rsidP="00F176FA"/>
    <w:p w:rsidR="00432FC2" w:rsidRPr="00DD18EB" w:rsidRDefault="00432FC2" w:rsidP="001B04D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05055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Default="00432FC2" w:rsidP="00050551">
      <w:r>
        <w:rPr>
          <w:rFonts w:hint="eastAsia"/>
        </w:rPr>
        <w:t>注：两种情况：一种单击</w:t>
      </w:r>
      <w:r>
        <w:t>sidebar menu</w:t>
      </w:r>
      <w:r>
        <w:rPr>
          <w:rFonts w:hint="eastAsia"/>
        </w:rPr>
        <w:t>，此时要根据查询条件定位到具体的会员卡，另一种从会员开卡传入会员卡号，此时直接显示该会员卡号对应的所有信息</w:t>
      </w:r>
    </w:p>
    <w:p w:rsidR="00432FC2" w:rsidRPr="003027F3" w:rsidRDefault="00432FC2" w:rsidP="00050551">
      <w:r w:rsidRPr="003027F3">
        <w:t>Panel1</w:t>
      </w:r>
      <w:r w:rsidRPr="003027F3">
        <w:rPr>
          <w:rFonts w:hint="eastAsia"/>
        </w:rPr>
        <w:t>：查询条件</w:t>
      </w:r>
    </w:p>
    <w:p w:rsidR="00432FC2" w:rsidRPr="00F874B9" w:rsidRDefault="00432FC2" w:rsidP="00050551">
      <w:r w:rsidRPr="00F874B9">
        <w:rPr>
          <w:rFonts w:hint="eastAsia"/>
        </w:rPr>
        <w:t>会员卡号</w:t>
      </w:r>
      <w:r>
        <w:rPr>
          <w:rFonts w:hint="eastAsia"/>
        </w:rPr>
        <w:t>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050551">
      <w:r>
        <w:t>Panel2</w:t>
      </w:r>
      <w:r>
        <w:rPr>
          <w:rFonts w:hint="eastAsia"/>
        </w:rPr>
        <w:t>：显示明细</w:t>
      </w:r>
    </w:p>
    <w:p w:rsidR="00432FC2" w:rsidRDefault="00432FC2" w:rsidP="00050551">
      <w:r>
        <w:rPr>
          <w:rFonts w:hint="eastAsia"/>
        </w:rPr>
        <w:t>会员姓名</w:t>
      </w:r>
    </w:p>
    <w:p w:rsidR="00432FC2" w:rsidRDefault="00432FC2" w:rsidP="00050551">
      <w:r>
        <w:rPr>
          <w:rFonts w:hint="eastAsia"/>
        </w:rPr>
        <w:t>手机号码</w:t>
      </w:r>
    </w:p>
    <w:p w:rsidR="00432FC2" w:rsidRDefault="00432FC2" w:rsidP="00050551">
      <w:r>
        <w:rPr>
          <w:rFonts w:hint="eastAsia"/>
        </w:rPr>
        <w:t>身份证</w:t>
      </w:r>
    </w:p>
    <w:p w:rsidR="00432FC2" w:rsidRDefault="00432FC2" w:rsidP="00050551">
      <w:r>
        <w:rPr>
          <w:rFonts w:hint="eastAsia"/>
        </w:rPr>
        <w:t>会员卡号</w:t>
      </w:r>
    </w:p>
    <w:p w:rsidR="00432FC2" w:rsidRDefault="00432FC2" w:rsidP="00050551">
      <w:r>
        <w:rPr>
          <w:rFonts w:hint="eastAsia"/>
        </w:rPr>
        <w:t>会员卡类型</w:t>
      </w:r>
    </w:p>
    <w:p w:rsidR="00432FC2" w:rsidRDefault="00432FC2" w:rsidP="00050551">
      <w:r>
        <w:rPr>
          <w:rFonts w:hint="eastAsia"/>
        </w:rPr>
        <w:t>会员卡状态</w:t>
      </w:r>
    </w:p>
    <w:p w:rsidR="00432FC2" w:rsidRDefault="00432FC2" w:rsidP="00050551">
      <w:r>
        <w:rPr>
          <w:rFonts w:hint="eastAsia"/>
        </w:rPr>
        <w:t>截至日期（检查当前日期是否超过截止日期，如果超过，修改会员卡状态为过期）</w:t>
      </w:r>
    </w:p>
    <w:p w:rsidR="00432FC2" w:rsidRDefault="00432FC2" w:rsidP="00050551">
      <w:r>
        <w:rPr>
          <w:rFonts w:hint="eastAsia"/>
        </w:rPr>
        <w:t>操作按钮：现金消费、套餐消费</w:t>
      </w:r>
    </w:p>
    <w:p w:rsidR="00432FC2" w:rsidRDefault="00432FC2" w:rsidP="00F176FA"/>
    <w:p w:rsidR="00432FC2" w:rsidRPr="00286C11" w:rsidRDefault="00432FC2" w:rsidP="00286C11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286C11">
        <w:rPr>
          <w:rFonts w:hint="eastAsia"/>
          <w:sz w:val="28"/>
          <w:szCs w:val="28"/>
        </w:rPr>
        <w:t>密码验证页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Pr="00050551" w:rsidRDefault="00432FC2" w:rsidP="00F176FA">
      <w:r>
        <w:rPr>
          <w:rFonts w:hint="eastAsia"/>
        </w:rPr>
        <w:t>输入密码</w:t>
      </w:r>
      <w:r>
        <w:t>(</w:t>
      </w:r>
      <w:r>
        <w:rPr>
          <w:rFonts w:hint="eastAsia"/>
        </w:rPr>
        <w:t>三次输入密码失败，冻结会员卡</w:t>
      </w:r>
      <w:r>
        <w:t>)</w:t>
      </w:r>
    </w:p>
    <w:p w:rsidR="00432FC2" w:rsidRDefault="00432FC2" w:rsidP="00F176FA"/>
    <w:p w:rsidR="00432FC2" w:rsidRPr="0035463A" w:rsidRDefault="00432FC2" w:rsidP="0035463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35463A">
        <w:rPr>
          <w:rFonts w:hint="eastAsia"/>
          <w:sz w:val="28"/>
          <w:szCs w:val="28"/>
        </w:rPr>
        <w:t>现金消费页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F176FA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F176FA">
      <w:r>
        <w:rPr>
          <w:rFonts w:hint="eastAsia"/>
        </w:rPr>
        <w:t>功能：新增消费项目</w:t>
      </w:r>
    </w:p>
    <w:p w:rsidR="00432FC2" w:rsidRDefault="00432FC2" w:rsidP="00F176FA">
      <w:r>
        <w:t>Panel2</w:t>
      </w:r>
      <w:r>
        <w:rPr>
          <w:rFonts w:hint="eastAsia"/>
        </w:rPr>
        <w:t>：消费项目列表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单价</w:t>
      </w:r>
    </w:p>
    <w:p w:rsidR="00432FC2" w:rsidRDefault="00432FC2" w:rsidP="00F176FA">
      <w:r>
        <w:rPr>
          <w:rFonts w:hint="eastAsia"/>
        </w:rPr>
        <w:t>操作（删除）</w:t>
      </w:r>
    </w:p>
    <w:p w:rsidR="00432FC2" w:rsidRDefault="00432FC2" w:rsidP="00F176FA">
      <w:r>
        <w:t>Panel3:</w:t>
      </w:r>
    </w:p>
    <w:p w:rsidR="00432FC2" w:rsidRDefault="00432FC2" w:rsidP="00F176FA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功能：扣款</w:t>
      </w:r>
    </w:p>
    <w:p w:rsidR="00432FC2" w:rsidRPr="0047612A" w:rsidRDefault="00432FC2" w:rsidP="0047612A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47612A">
        <w:rPr>
          <w:rFonts w:hint="eastAsia"/>
          <w:sz w:val="28"/>
          <w:szCs w:val="28"/>
        </w:rPr>
        <w:t>现金消费成功页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037EEF">
      <w:r>
        <w:t>Panel1</w:t>
      </w:r>
      <w:r>
        <w:rPr>
          <w:rFonts w:hint="eastAsia"/>
        </w:rPr>
        <w:t>：消费项目列表</w:t>
      </w:r>
    </w:p>
    <w:p w:rsidR="00432FC2" w:rsidRDefault="00432FC2" w:rsidP="00037EEF">
      <w:r>
        <w:rPr>
          <w:rFonts w:hint="eastAsia"/>
        </w:rPr>
        <w:t>消费项目</w:t>
      </w:r>
    </w:p>
    <w:p w:rsidR="00432FC2" w:rsidRDefault="00432FC2" w:rsidP="00037EEF">
      <w:r>
        <w:rPr>
          <w:rFonts w:hint="eastAsia"/>
        </w:rPr>
        <w:t>单价</w:t>
      </w:r>
    </w:p>
    <w:p w:rsidR="00432FC2" w:rsidRDefault="00432FC2" w:rsidP="00037EEF">
      <w:r>
        <w:t>Panel2:</w:t>
      </w:r>
    </w:p>
    <w:p w:rsidR="00432FC2" w:rsidRDefault="00432FC2" w:rsidP="00037EEF">
      <w:r>
        <w:rPr>
          <w:rFonts w:hint="eastAsia"/>
        </w:rPr>
        <w:t>消费总价</w:t>
      </w:r>
    </w:p>
    <w:p w:rsidR="00432FC2" w:rsidRDefault="00432FC2" w:rsidP="00F176FA">
      <w:r>
        <w:rPr>
          <w:rFonts w:hint="eastAsia"/>
        </w:rPr>
        <w:t>剩余金额</w:t>
      </w:r>
    </w:p>
    <w:p w:rsidR="00432FC2" w:rsidRDefault="00432FC2" w:rsidP="00F176FA">
      <w:r>
        <w:rPr>
          <w:rFonts w:hint="eastAsia"/>
        </w:rPr>
        <w:t>功能：打印</w:t>
      </w:r>
    </w:p>
    <w:p w:rsidR="00432FC2" w:rsidRDefault="00432FC2" w:rsidP="00F176FA"/>
    <w:p w:rsidR="00432FC2" w:rsidRPr="00722F8F" w:rsidRDefault="00432FC2" w:rsidP="00722F8F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页</w:t>
      </w:r>
    </w:p>
    <w:p w:rsidR="00432FC2" w:rsidRDefault="00432FC2" w:rsidP="00806DAD">
      <w:r>
        <w:t>Modal</w:t>
      </w:r>
      <w:r>
        <w:rPr>
          <w:rFonts w:hint="eastAsia"/>
        </w:rPr>
        <w:t>窗口：</w:t>
      </w:r>
    </w:p>
    <w:p w:rsidR="00432FC2" w:rsidRDefault="00432FC2" w:rsidP="00806DAD">
      <w:r>
        <w:t>Panel1</w:t>
      </w:r>
      <w:r>
        <w:rPr>
          <w:rFonts w:hint="eastAsia"/>
        </w:rPr>
        <w:t>：查询所有可用套餐</w:t>
      </w:r>
    </w:p>
    <w:p w:rsidR="00432FC2" w:rsidRDefault="00432FC2" w:rsidP="00806DAD">
      <w:r>
        <w:rPr>
          <w:rFonts w:hint="eastAsia"/>
        </w:rPr>
        <w:t>套餐（默认显示上次使用的套餐）</w:t>
      </w:r>
    </w:p>
    <w:p w:rsidR="00432FC2" w:rsidRDefault="00432FC2" w:rsidP="00806DAD">
      <w:r>
        <w:t>Panel2</w:t>
      </w:r>
      <w:r>
        <w:rPr>
          <w:rFonts w:hint="eastAsia"/>
        </w:rPr>
        <w:t>：显示选中套餐的所有消费项目</w:t>
      </w:r>
    </w:p>
    <w:p w:rsidR="00432FC2" w:rsidRDefault="00432FC2" w:rsidP="00806DAD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操作</w:t>
      </w:r>
      <w:r>
        <w:t>:</w:t>
      </w:r>
      <w:r>
        <w:rPr>
          <w:rFonts w:hint="eastAsia"/>
        </w:rPr>
        <w:t>消费（点击消费按钮，加入本次消费列表）</w:t>
      </w:r>
    </w:p>
    <w:p w:rsidR="00432FC2" w:rsidRDefault="00432FC2" w:rsidP="00F176FA">
      <w:r>
        <w:t>Panel3</w:t>
      </w:r>
      <w:r>
        <w:rPr>
          <w:rFonts w:hint="eastAsia"/>
        </w:rPr>
        <w:t>：本次消费列表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rPr>
          <w:rFonts w:hint="eastAsia"/>
        </w:rPr>
        <w:t>本次消费次数（本次消费次数小于等于剩余次数）</w:t>
      </w:r>
    </w:p>
    <w:p w:rsidR="00432FC2" w:rsidRDefault="00432FC2" w:rsidP="00F176FA">
      <w:r>
        <w:rPr>
          <w:rFonts w:hint="eastAsia"/>
        </w:rPr>
        <w:t>操作：删除消费项目</w:t>
      </w:r>
    </w:p>
    <w:p w:rsidR="00432FC2" w:rsidRDefault="00432FC2" w:rsidP="00F176FA">
      <w:r>
        <w:t>Panel4</w:t>
      </w:r>
      <w:r>
        <w:rPr>
          <w:rFonts w:hint="eastAsia"/>
        </w:rPr>
        <w:t>：</w:t>
      </w:r>
    </w:p>
    <w:p w:rsidR="00432FC2" w:rsidRDefault="00432FC2" w:rsidP="00F176FA">
      <w:r>
        <w:rPr>
          <w:rFonts w:hint="eastAsia"/>
        </w:rPr>
        <w:t>功能：确定（弹出确认框，是否消费）</w:t>
      </w:r>
    </w:p>
    <w:p w:rsidR="00432FC2" w:rsidRDefault="00432FC2" w:rsidP="00F176FA"/>
    <w:p w:rsidR="00432FC2" w:rsidRPr="00722F8F" w:rsidRDefault="00432FC2" w:rsidP="00A333CC">
      <w:pPr>
        <w:pStyle w:val="ListParagraph"/>
        <w:numPr>
          <w:ilvl w:val="0"/>
          <w:numId w:val="6"/>
        </w:numPr>
        <w:ind w:firstLineChars="0"/>
        <w:rPr>
          <w:sz w:val="28"/>
          <w:szCs w:val="28"/>
        </w:rPr>
      </w:pPr>
      <w:r w:rsidRPr="00722F8F">
        <w:rPr>
          <w:rFonts w:hint="eastAsia"/>
          <w:sz w:val="28"/>
          <w:szCs w:val="28"/>
        </w:rPr>
        <w:t>套餐消费</w:t>
      </w:r>
      <w:r>
        <w:rPr>
          <w:rFonts w:hint="eastAsia"/>
          <w:sz w:val="28"/>
          <w:szCs w:val="28"/>
        </w:rPr>
        <w:t>成功页</w:t>
      </w:r>
    </w:p>
    <w:p w:rsidR="00432FC2" w:rsidRDefault="00432FC2" w:rsidP="00F176FA">
      <w:r>
        <w:t>Modal</w:t>
      </w:r>
      <w:r>
        <w:rPr>
          <w:rFonts w:hint="eastAsia"/>
        </w:rPr>
        <w:t>窗口：</w:t>
      </w:r>
    </w:p>
    <w:p w:rsidR="00432FC2" w:rsidRDefault="00432FC2" w:rsidP="00F176FA">
      <w:r>
        <w:t>Panel1</w:t>
      </w:r>
      <w:r>
        <w:rPr>
          <w:rFonts w:hint="eastAsia"/>
        </w:rPr>
        <w:t>：本次消费项目列表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消费次数</w:t>
      </w:r>
    </w:p>
    <w:p w:rsidR="00432FC2" w:rsidRDefault="00432FC2" w:rsidP="00F176FA">
      <w:r>
        <w:t>Panel2</w:t>
      </w:r>
      <w:r>
        <w:rPr>
          <w:rFonts w:hint="eastAsia"/>
        </w:rPr>
        <w:t>：套餐剩余使用消费项目列表</w:t>
      </w:r>
    </w:p>
    <w:p w:rsidR="00432FC2" w:rsidRDefault="00432FC2" w:rsidP="00F176FA">
      <w:r>
        <w:rPr>
          <w:rFonts w:hint="eastAsia"/>
        </w:rPr>
        <w:t>消费项目</w:t>
      </w:r>
    </w:p>
    <w:p w:rsidR="00432FC2" w:rsidRDefault="00432FC2" w:rsidP="00F176FA">
      <w:r>
        <w:rPr>
          <w:rFonts w:hint="eastAsia"/>
        </w:rPr>
        <w:t>原始次数</w:t>
      </w:r>
    </w:p>
    <w:p w:rsidR="00432FC2" w:rsidRDefault="00432FC2" w:rsidP="00F176FA">
      <w:r>
        <w:rPr>
          <w:rFonts w:hint="eastAsia"/>
        </w:rPr>
        <w:t>剩余次数</w:t>
      </w:r>
    </w:p>
    <w:p w:rsidR="00432FC2" w:rsidRDefault="00432FC2" w:rsidP="00F176FA">
      <w:r>
        <w:t>Panel3</w:t>
      </w:r>
    </w:p>
    <w:p w:rsidR="00432FC2" w:rsidRDefault="00432FC2" w:rsidP="00F176FA">
      <w:r>
        <w:rPr>
          <w:rFonts w:hint="eastAsia"/>
        </w:rPr>
        <w:t>功能：打印</w:t>
      </w:r>
    </w:p>
    <w:p w:rsidR="00432FC2" w:rsidRDefault="00432FC2" w:rsidP="00F176FA"/>
    <w:p w:rsidR="00432FC2" w:rsidRPr="00DD18EB" w:rsidRDefault="00432FC2" w:rsidP="00C5778F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非会员消费</w:t>
      </w:r>
      <w:r w:rsidRPr="00DD18EB">
        <w:rPr>
          <w:rFonts w:hint="eastAsia"/>
          <w:sz w:val="32"/>
          <w:szCs w:val="32"/>
        </w:rPr>
        <w:t>模块</w:t>
      </w:r>
    </w:p>
    <w:p w:rsidR="00432FC2" w:rsidRPr="000D01CB" w:rsidRDefault="00432FC2" w:rsidP="006D330B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显示页</w:t>
      </w:r>
    </w:p>
    <w:p w:rsidR="00432FC2" w:rsidRPr="003027F3" w:rsidRDefault="00432FC2" w:rsidP="006D330B">
      <w:r w:rsidRPr="003027F3">
        <w:t>Panel1</w:t>
      </w:r>
      <w:r w:rsidRPr="003027F3">
        <w:rPr>
          <w:rFonts w:hint="eastAsia"/>
        </w:rPr>
        <w:t>：查询条件</w:t>
      </w:r>
    </w:p>
    <w:p w:rsidR="00432FC2" w:rsidRDefault="00432FC2" w:rsidP="006D330B">
      <w:r>
        <w:rPr>
          <w:rFonts w:hint="eastAsia"/>
        </w:rPr>
        <w:t>手机号码（</w:t>
      </w:r>
      <w:r>
        <w:t>AutoComplete</w:t>
      </w:r>
      <w:r>
        <w:rPr>
          <w:rFonts w:hint="eastAsia"/>
        </w:rPr>
        <w:t>）</w:t>
      </w:r>
    </w:p>
    <w:p w:rsidR="00432FC2" w:rsidRDefault="00432FC2" w:rsidP="006D330B">
      <w:r>
        <w:t>Panel2</w:t>
      </w:r>
      <w:r>
        <w:rPr>
          <w:rFonts w:hint="eastAsia"/>
        </w:rPr>
        <w:t>：显示明细</w:t>
      </w:r>
    </w:p>
    <w:p w:rsidR="00432FC2" w:rsidRDefault="00432FC2" w:rsidP="006D330B">
      <w:r>
        <w:rPr>
          <w:rFonts w:hint="eastAsia"/>
        </w:rPr>
        <w:t>客户姓名</w:t>
      </w:r>
    </w:p>
    <w:p w:rsidR="00432FC2" w:rsidRDefault="00432FC2" w:rsidP="006D330B">
      <w:r>
        <w:rPr>
          <w:rFonts w:hint="eastAsia"/>
        </w:rPr>
        <w:t>手机号码</w:t>
      </w:r>
    </w:p>
    <w:p w:rsidR="00432FC2" w:rsidRDefault="00432FC2" w:rsidP="006D330B">
      <w:r>
        <w:rPr>
          <w:rFonts w:hint="eastAsia"/>
        </w:rPr>
        <w:t>身份证</w:t>
      </w:r>
    </w:p>
    <w:p w:rsidR="00432FC2" w:rsidRDefault="00432FC2" w:rsidP="006D330B">
      <w:r>
        <w:t>Panel3</w:t>
      </w:r>
      <w:r>
        <w:rPr>
          <w:rFonts w:hint="eastAsia"/>
        </w:rPr>
        <w:t>：消费</w:t>
      </w:r>
    </w:p>
    <w:p w:rsidR="00432FC2" w:rsidRDefault="00432FC2" w:rsidP="006D330B"/>
    <w:p w:rsidR="00432FC2" w:rsidRPr="00824E81" w:rsidRDefault="00432FC2" w:rsidP="00824E81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非会员消费页</w:t>
      </w:r>
    </w:p>
    <w:p w:rsidR="00432FC2" w:rsidRDefault="00432FC2" w:rsidP="00CF79D7">
      <w:r>
        <w:t>Modal</w:t>
      </w:r>
      <w:r>
        <w:rPr>
          <w:rFonts w:hint="eastAsia"/>
        </w:rPr>
        <w:t>窗口</w:t>
      </w:r>
    </w:p>
    <w:p w:rsidR="00432FC2" w:rsidRDefault="00432FC2" w:rsidP="00CF79D7">
      <w:r>
        <w:t xml:space="preserve">Panel1: </w:t>
      </w:r>
      <w:r>
        <w:rPr>
          <w:rFonts w:hint="eastAsia"/>
        </w:rPr>
        <w:t>查询消费项目</w:t>
      </w:r>
    </w:p>
    <w:p w:rsidR="00432FC2" w:rsidRDefault="00432FC2" w:rsidP="007119D6">
      <w:r>
        <w:rPr>
          <w:rFonts w:hint="eastAsia"/>
        </w:rPr>
        <w:t>消费项目（</w:t>
      </w:r>
      <w:r>
        <w:t>AutoComplete</w:t>
      </w:r>
      <w:r>
        <w:rPr>
          <w:rFonts w:hint="eastAsia"/>
        </w:rPr>
        <w:t>）</w:t>
      </w:r>
    </w:p>
    <w:p w:rsidR="00432FC2" w:rsidRDefault="00432FC2" w:rsidP="007119D6">
      <w:r>
        <w:rPr>
          <w:rFonts w:hint="eastAsia"/>
        </w:rPr>
        <w:t>功能：新增消费项目</w:t>
      </w:r>
    </w:p>
    <w:p w:rsidR="00432FC2" w:rsidRDefault="00432FC2" w:rsidP="007119D6">
      <w:r>
        <w:t>Panel2</w:t>
      </w:r>
      <w:r>
        <w:rPr>
          <w:rFonts w:hint="eastAsia"/>
        </w:rPr>
        <w:t>：消费项目列表</w:t>
      </w:r>
    </w:p>
    <w:p w:rsidR="00432FC2" w:rsidRDefault="00432FC2" w:rsidP="007119D6">
      <w:r>
        <w:rPr>
          <w:rFonts w:hint="eastAsia"/>
        </w:rPr>
        <w:t>消费项目</w:t>
      </w:r>
    </w:p>
    <w:p w:rsidR="00432FC2" w:rsidRDefault="00432FC2" w:rsidP="007119D6">
      <w:r>
        <w:rPr>
          <w:rFonts w:hint="eastAsia"/>
        </w:rPr>
        <w:t>单价</w:t>
      </w:r>
    </w:p>
    <w:p w:rsidR="00432FC2" w:rsidRDefault="00432FC2" w:rsidP="007119D6">
      <w:r>
        <w:rPr>
          <w:rFonts w:hint="eastAsia"/>
        </w:rPr>
        <w:t>操作（删除）</w:t>
      </w:r>
    </w:p>
    <w:p w:rsidR="00432FC2" w:rsidRDefault="00432FC2" w:rsidP="007119D6">
      <w:r>
        <w:t>Panel3:</w:t>
      </w:r>
    </w:p>
    <w:p w:rsidR="00432FC2" w:rsidRDefault="00432FC2" w:rsidP="007119D6">
      <w:r>
        <w:rPr>
          <w:rFonts w:hint="eastAsia"/>
        </w:rPr>
        <w:t>消费总价</w:t>
      </w:r>
    </w:p>
    <w:p w:rsidR="00432FC2" w:rsidRDefault="00432FC2" w:rsidP="007119D6">
      <w:r>
        <w:rPr>
          <w:rFonts w:hint="eastAsia"/>
        </w:rPr>
        <w:t>付款方式（现金、银行卡、微信支付、支付宝）</w:t>
      </w:r>
    </w:p>
    <w:p w:rsidR="00432FC2" w:rsidRDefault="00432FC2" w:rsidP="007119D6">
      <w:r>
        <w:rPr>
          <w:rFonts w:hint="eastAsia"/>
        </w:rPr>
        <w:t>功能：付款（弹出对话框，是否付款）</w:t>
      </w:r>
    </w:p>
    <w:p w:rsidR="00432FC2" w:rsidRPr="006D330B" w:rsidRDefault="00432FC2" w:rsidP="00F176FA"/>
    <w:p w:rsidR="00432FC2" w:rsidRPr="00E02083" w:rsidRDefault="00432FC2" w:rsidP="00E02083">
      <w:pPr>
        <w:pStyle w:val="ListParagraph"/>
        <w:numPr>
          <w:ilvl w:val="0"/>
          <w:numId w:val="7"/>
        </w:numPr>
        <w:ind w:firstLineChars="0"/>
        <w:rPr>
          <w:sz w:val="28"/>
          <w:szCs w:val="28"/>
        </w:rPr>
      </w:pPr>
      <w:r w:rsidRPr="00E02083">
        <w:rPr>
          <w:rFonts w:hint="eastAsia"/>
          <w:sz w:val="28"/>
          <w:szCs w:val="28"/>
        </w:rPr>
        <w:t>非会员消费成功页</w:t>
      </w:r>
    </w:p>
    <w:p w:rsidR="00432FC2" w:rsidRDefault="00432FC2" w:rsidP="00094DED">
      <w:r>
        <w:t>Modal</w:t>
      </w:r>
      <w:r>
        <w:rPr>
          <w:rFonts w:hint="eastAsia"/>
        </w:rPr>
        <w:t>窗口：</w:t>
      </w:r>
    </w:p>
    <w:p w:rsidR="00432FC2" w:rsidRDefault="00432FC2" w:rsidP="00094DED">
      <w:r>
        <w:t>Panel1</w:t>
      </w:r>
      <w:r>
        <w:rPr>
          <w:rFonts w:hint="eastAsia"/>
        </w:rPr>
        <w:t>：消费项目列表</w:t>
      </w:r>
    </w:p>
    <w:p w:rsidR="00432FC2" w:rsidRDefault="00432FC2" w:rsidP="00094DED">
      <w:r>
        <w:rPr>
          <w:rFonts w:hint="eastAsia"/>
        </w:rPr>
        <w:t>消费项目</w:t>
      </w:r>
    </w:p>
    <w:p w:rsidR="00432FC2" w:rsidRDefault="00432FC2" w:rsidP="00094DED">
      <w:r>
        <w:rPr>
          <w:rFonts w:hint="eastAsia"/>
        </w:rPr>
        <w:t>单价</w:t>
      </w:r>
    </w:p>
    <w:p w:rsidR="00432FC2" w:rsidRDefault="00432FC2" w:rsidP="00094DED">
      <w:r>
        <w:t>Panel2:</w:t>
      </w:r>
    </w:p>
    <w:p w:rsidR="00432FC2" w:rsidRDefault="00432FC2" w:rsidP="00094DED">
      <w:r>
        <w:rPr>
          <w:rFonts w:hint="eastAsia"/>
        </w:rPr>
        <w:t>消费总价</w:t>
      </w:r>
    </w:p>
    <w:p w:rsidR="00432FC2" w:rsidRDefault="00432FC2" w:rsidP="00094DED">
      <w:r>
        <w:rPr>
          <w:rFonts w:hint="eastAsia"/>
        </w:rPr>
        <w:t>功能：打印</w:t>
      </w:r>
    </w:p>
    <w:p w:rsidR="00432FC2" w:rsidRDefault="00432FC2" w:rsidP="00F176FA"/>
    <w:p w:rsidR="00432FC2" w:rsidRDefault="00432FC2" w:rsidP="00F176FA"/>
    <w:p w:rsidR="00432FC2" w:rsidRDefault="00432FC2" w:rsidP="00F176FA"/>
    <w:p w:rsidR="00432FC2" w:rsidRDefault="00432FC2" w:rsidP="00F176FA"/>
    <w:p w:rsidR="00432FC2" w:rsidRDefault="00432FC2" w:rsidP="00F176FA"/>
    <w:p w:rsidR="00432FC2" w:rsidRPr="003F5B91" w:rsidRDefault="00432FC2" w:rsidP="00F176FA"/>
    <w:p w:rsidR="00432FC2" w:rsidRDefault="00432FC2" w:rsidP="00F176FA">
      <w:r>
        <w:rPr>
          <w:rFonts w:hint="eastAsia"/>
        </w:rPr>
        <w:t>每一个操作都要写到操作日志表中</w:t>
      </w:r>
    </w:p>
    <w:p w:rsidR="00432FC2" w:rsidRDefault="00432FC2" w:rsidP="00F176FA">
      <w:r>
        <w:rPr>
          <w:rFonts w:hint="eastAsia"/>
        </w:rPr>
        <w:t>挂失换卡的会员卡号要记录到失效会员卡表中</w:t>
      </w:r>
    </w:p>
    <w:p w:rsidR="00432FC2" w:rsidRDefault="00432FC2" w:rsidP="00F176FA"/>
    <w:p w:rsidR="00432FC2" w:rsidRDefault="00432FC2" w:rsidP="00F176FA"/>
    <w:p w:rsidR="00432FC2" w:rsidRPr="00B7338A" w:rsidRDefault="00432FC2" w:rsidP="00F176FA"/>
    <w:sectPr w:rsidR="00432FC2" w:rsidRPr="00B7338A" w:rsidSect="001A0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82545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F63704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A931E26"/>
    <w:multiLevelType w:val="hybridMultilevel"/>
    <w:tmpl w:val="C0005CE8"/>
    <w:lvl w:ilvl="0" w:tplc="82929348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4214F4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252D69F7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25B43022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1315C8C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DC6017D"/>
    <w:multiLevelType w:val="hybridMultilevel"/>
    <w:tmpl w:val="F3F21EE0"/>
    <w:lvl w:ilvl="0" w:tplc="4E045ED8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70B0"/>
    <w:rsid w:val="00007600"/>
    <w:rsid w:val="00017B75"/>
    <w:rsid w:val="000210FF"/>
    <w:rsid w:val="00037EEF"/>
    <w:rsid w:val="00043124"/>
    <w:rsid w:val="00043C98"/>
    <w:rsid w:val="00050551"/>
    <w:rsid w:val="00051889"/>
    <w:rsid w:val="00077555"/>
    <w:rsid w:val="00080A89"/>
    <w:rsid w:val="0009381C"/>
    <w:rsid w:val="00094DED"/>
    <w:rsid w:val="00094EFC"/>
    <w:rsid w:val="00095E87"/>
    <w:rsid w:val="000D01CB"/>
    <w:rsid w:val="000D24B3"/>
    <w:rsid w:val="000E493A"/>
    <w:rsid w:val="000F225C"/>
    <w:rsid w:val="0010380C"/>
    <w:rsid w:val="00111916"/>
    <w:rsid w:val="0011785D"/>
    <w:rsid w:val="0015321B"/>
    <w:rsid w:val="001671DD"/>
    <w:rsid w:val="00174858"/>
    <w:rsid w:val="001862E0"/>
    <w:rsid w:val="0019645C"/>
    <w:rsid w:val="001A0873"/>
    <w:rsid w:val="001B04D7"/>
    <w:rsid w:val="001B0A55"/>
    <w:rsid w:val="001C3B54"/>
    <w:rsid w:val="001D1422"/>
    <w:rsid w:val="001D3426"/>
    <w:rsid w:val="001D7F76"/>
    <w:rsid w:val="001F0B8E"/>
    <w:rsid w:val="001F74EA"/>
    <w:rsid w:val="00224696"/>
    <w:rsid w:val="00233C2D"/>
    <w:rsid w:val="00240A23"/>
    <w:rsid w:val="00246E22"/>
    <w:rsid w:val="0025468A"/>
    <w:rsid w:val="0026724B"/>
    <w:rsid w:val="00271B32"/>
    <w:rsid w:val="00283985"/>
    <w:rsid w:val="00286C11"/>
    <w:rsid w:val="002D6534"/>
    <w:rsid w:val="002D6BA6"/>
    <w:rsid w:val="002F0090"/>
    <w:rsid w:val="002F165C"/>
    <w:rsid w:val="003027F3"/>
    <w:rsid w:val="00311754"/>
    <w:rsid w:val="00337D4F"/>
    <w:rsid w:val="00340BE2"/>
    <w:rsid w:val="00353D18"/>
    <w:rsid w:val="00353D7A"/>
    <w:rsid w:val="0035463A"/>
    <w:rsid w:val="00361CB0"/>
    <w:rsid w:val="0036276A"/>
    <w:rsid w:val="00364193"/>
    <w:rsid w:val="00364ABD"/>
    <w:rsid w:val="00365829"/>
    <w:rsid w:val="00367947"/>
    <w:rsid w:val="00377376"/>
    <w:rsid w:val="003815B5"/>
    <w:rsid w:val="003A370B"/>
    <w:rsid w:val="003A46B4"/>
    <w:rsid w:val="003E1361"/>
    <w:rsid w:val="003E6866"/>
    <w:rsid w:val="003F11F2"/>
    <w:rsid w:val="003F5B91"/>
    <w:rsid w:val="00404088"/>
    <w:rsid w:val="00406922"/>
    <w:rsid w:val="004175D4"/>
    <w:rsid w:val="004223FB"/>
    <w:rsid w:val="00422CA7"/>
    <w:rsid w:val="00425734"/>
    <w:rsid w:val="00430815"/>
    <w:rsid w:val="00431C4A"/>
    <w:rsid w:val="00432FC2"/>
    <w:rsid w:val="004367B1"/>
    <w:rsid w:val="004547CA"/>
    <w:rsid w:val="00467960"/>
    <w:rsid w:val="0047612A"/>
    <w:rsid w:val="00477466"/>
    <w:rsid w:val="004806D8"/>
    <w:rsid w:val="00484862"/>
    <w:rsid w:val="004872DC"/>
    <w:rsid w:val="00495504"/>
    <w:rsid w:val="0049725E"/>
    <w:rsid w:val="004B3375"/>
    <w:rsid w:val="004F2437"/>
    <w:rsid w:val="0051466A"/>
    <w:rsid w:val="0052368D"/>
    <w:rsid w:val="00523CBB"/>
    <w:rsid w:val="005403B0"/>
    <w:rsid w:val="00541281"/>
    <w:rsid w:val="00556A5E"/>
    <w:rsid w:val="00581CC3"/>
    <w:rsid w:val="00593017"/>
    <w:rsid w:val="005A017E"/>
    <w:rsid w:val="005B29BD"/>
    <w:rsid w:val="005B4A94"/>
    <w:rsid w:val="005B54CE"/>
    <w:rsid w:val="005E10C6"/>
    <w:rsid w:val="00616213"/>
    <w:rsid w:val="006323EA"/>
    <w:rsid w:val="00634B48"/>
    <w:rsid w:val="00640CC4"/>
    <w:rsid w:val="006747B5"/>
    <w:rsid w:val="006A0BC7"/>
    <w:rsid w:val="006A6C9B"/>
    <w:rsid w:val="006A744B"/>
    <w:rsid w:val="006B46D5"/>
    <w:rsid w:val="006D330B"/>
    <w:rsid w:val="006D4B5E"/>
    <w:rsid w:val="006D535F"/>
    <w:rsid w:val="006E5556"/>
    <w:rsid w:val="006F36C7"/>
    <w:rsid w:val="006F37EE"/>
    <w:rsid w:val="006F3D4B"/>
    <w:rsid w:val="006F42D6"/>
    <w:rsid w:val="006F49AE"/>
    <w:rsid w:val="006F5D3C"/>
    <w:rsid w:val="007003D9"/>
    <w:rsid w:val="007070B0"/>
    <w:rsid w:val="007104A9"/>
    <w:rsid w:val="007119D6"/>
    <w:rsid w:val="00722F8F"/>
    <w:rsid w:val="007267DA"/>
    <w:rsid w:val="00752B69"/>
    <w:rsid w:val="00755629"/>
    <w:rsid w:val="007575F4"/>
    <w:rsid w:val="007646D4"/>
    <w:rsid w:val="00777CDB"/>
    <w:rsid w:val="007856B0"/>
    <w:rsid w:val="007A43BC"/>
    <w:rsid w:val="007C0EAA"/>
    <w:rsid w:val="007C262F"/>
    <w:rsid w:val="007D0F19"/>
    <w:rsid w:val="007E19ED"/>
    <w:rsid w:val="007E48D3"/>
    <w:rsid w:val="007E79AF"/>
    <w:rsid w:val="007F47D9"/>
    <w:rsid w:val="007F5BD4"/>
    <w:rsid w:val="00806DAD"/>
    <w:rsid w:val="00810C39"/>
    <w:rsid w:val="008112EF"/>
    <w:rsid w:val="00814D9F"/>
    <w:rsid w:val="008243C7"/>
    <w:rsid w:val="00824E81"/>
    <w:rsid w:val="00831B7A"/>
    <w:rsid w:val="008350B4"/>
    <w:rsid w:val="00844938"/>
    <w:rsid w:val="00862D7A"/>
    <w:rsid w:val="00870821"/>
    <w:rsid w:val="0087474D"/>
    <w:rsid w:val="008964A4"/>
    <w:rsid w:val="008A094D"/>
    <w:rsid w:val="008B4341"/>
    <w:rsid w:val="008B7B41"/>
    <w:rsid w:val="008C51B4"/>
    <w:rsid w:val="008E09C1"/>
    <w:rsid w:val="008F6A94"/>
    <w:rsid w:val="008F72A9"/>
    <w:rsid w:val="00902325"/>
    <w:rsid w:val="00904CFE"/>
    <w:rsid w:val="009117CD"/>
    <w:rsid w:val="00920C9C"/>
    <w:rsid w:val="009221F2"/>
    <w:rsid w:val="0092561D"/>
    <w:rsid w:val="009262D5"/>
    <w:rsid w:val="00940C4B"/>
    <w:rsid w:val="00947EF9"/>
    <w:rsid w:val="009632B7"/>
    <w:rsid w:val="00974A84"/>
    <w:rsid w:val="00977544"/>
    <w:rsid w:val="00983091"/>
    <w:rsid w:val="00986CE0"/>
    <w:rsid w:val="00987533"/>
    <w:rsid w:val="00996F6B"/>
    <w:rsid w:val="009A319F"/>
    <w:rsid w:val="009A3443"/>
    <w:rsid w:val="009C6C02"/>
    <w:rsid w:val="009D30F1"/>
    <w:rsid w:val="009D3675"/>
    <w:rsid w:val="009D501E"/>
    <w:rsid w:val="009E35EF"/>
    <w:rsid w:val="009F74B2"/>
    <w:rsid w:val="00A00624"/>
    <w:rsid w:val="00A105F8"/>
    <w:rsid w:val="00A333CC"/>
    <w:rsid w:val="00A63E18"/>
    <w:rsid w:val="00A6489F"/>
    <w:rsid w:val="00A708EC"/>
    <w:rsid w:val="00A87F1E"/>
    <w:rsid w:val="00A9083A"/>
    <w:rsid w:val="00A913BE"/>
    <w:rsid w:val="00AA0599"/>
    <w:rsid w:val="00AA6851"/>
    <w:rsid w:val="00AB1793"/>
    <w:rsid w:val="00AC6AD3"/>
    <w:rsid w:val="00AD054C"/>
    <w:rsid w:val="00AD37E0"/>
    <w:rsid w:val="00AD54E3"/>
    <w:rsid w:val="00AD7A09"/>
    <w:rsid w:val="00AE4505"/>
    <w:rsid w:val="00B07798"/>
    <w:rsid w:val="00B109A7"/>
    <w:rsid w:val="00B13A75"/>
    <w:rsid w:val="00B17120"/>
    <w:rsid w:val="00B25821"/>
    <w:rsid w:val="00B46C96"/>
    <w:rsid w:val="00B54A81"/>
    <w:rsid w:val="00B56D36"/>
    <w:rsid w:val="00B64C51"/>
    <w:rsid w:val="00B7338A"/>
    <w:rsid w:val="00B908FD"/>
    <w:rsid w:val="00B93349"/>
    <w:rsid w:val="00BC5E85"/>
    <w:rsid w:val="00BD6936"/>
    <w:rsid w:val="00BE4A56"/>
    <w:rsid w:val="00BE5AF0"/>
    <w:rsid w:val="00BF126D"/>
    <w:rsid w:val="00C15465"/>
    <w:rsid w:val="00C23B46"/>
    <w:rsid w:val="00C26A6D"/>
    <w:rsid w:val="00C32AA9"/>
    <w:rsid w:val="00C36F6B"/>
    <w:rsid w:val="00C57761"/>
    <w:rsid w:val="00C5778F"/>
    <w:rsid w:val="00C624E0"/>
    <w:rsid w:val="00C71E4B"/>
    <w:rsid w:val="00C73A3A"/>
    <w:rsid w:val="00CA332E"/>
    <w:rsid w:val="00CA7323"/>
    <w:rsid w:val="00CC18E5"/>
    <w:rsid w:val="00CD29C8"/>
    <w:rsid w:val="00CD73CC"/>
    <w:rsid w:val="00CE70D8"/>
    <w:rsid w:val="00CF79D7"/>
    <w:rsid w:val="00D039F9"/>
    <w:rsid w:val="00D172D2"/>
    <w:rsid w:val="00D3204E"/>
    <w:rsid w:val="00D332E4"/>
    <w:rsid w:val="00D33AEA"/>
    <w:rsid w:val="00D40B19"/>
    <w:rsid w:val="00D469F5"/>
    <w:rsid w:val="00D63F0F"/>
    <w:rsid w:val="00D6483A"/>
    <w:rsid w:val="00D745A0"/>
    <w:rsid w:val="00DA11FE"/>
    <w:rsid w:val="00DB192F"/>
    <w:rsid w:val="00DB74DC"/>
    <w:rsid w:val="00DC0E00"/>
    <w:rsid w:val="00DD18EB"/>
    <w:rsid w:val="00DD62A5"/>
    <w:rsid w:val="00DE7668"/>
    <w:rsid w:val="00DE7BD9"/>
    <w:rsid w:val="00DE7C80"/>
    <w:rsid w:val="00DE7CE2"/>
    <w:rsid w:val="00DF2673"/>
    <w:rsid w:val="00E00965"/>
    <w:rsid w:val="00E02083"/>
    <w:rsid w:val="00E02FDD"/>
    <w:rsid w:val="00E10327"/>
    <w:rsid w:val="00E10900"/>
    <w:rsid w:val="00E17FD0"/>
    <w:rsid w:val="00E44264"/>
    <w:rsid w:val="00E53EC2"/>
    <w:rsid w:val="00E61CE0"/>
    <w:rsid w:val="00E630FF"/>
    <w:rsid w:val="00E80D33"/>
    <w:rsid w:val="00E86B2C"/>
    <w:rsid w:val="00E97A54"/>
    <w:rsid w:val="00EA2C31"/>
    <w:rsid w:val="00EC4AAF"/>
    <w:rsid w:val="00EE12EA"/>
    <w:rsid w:val="00F04633"/>
    <w:rsid w:val="00F176FA"/>
    <w:rsid w:val="00F24007"/>
    <w:rsid w:val="00F32F05"/>
    <w:rsid w:val="00F36013"/>
    <w:rsid w:val="00F47ACD"/>
    <w:rsid w:val="00F822D7"/>
    <w:rsid w:val="00F85DC7"/>
    <w:rsid w:val="00F874B9"/>
    <w:rsid w:val="00F93615"/>
    <w:rsid w:val="00F939B4"/>
    <w:rsid w:val="00FB0955"/>
    <w:rsid w:val="00FB78CA"/>
    <w:rsid w:val="00FD593D"/>
    <w:rsid w:val="00FD62D3"/>
    <w:rsid w:val="00FE4DD6"/>
    <w:rsid w:val="00FE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73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077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1502</TotalTime>
  <Pages>8</Pages>
  <Words>397</Words>
  <Characters>2268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Tien</dc:creator>
  <cp:keywords/>
  <dc:description/>
  <cp:lastModifiedBy>Administrator</cp:lastModifiedBy>
  <cp:revision>901</cp:revision>
  <dcterms:created xsi:type="dcterms:W3CDTF">2015-08-22T02:59:00Z</dcterms:created>
  <dcterms:modified xsi:type="dcterms:W3CDTF">2015-08-23T08:17:00Z</dcterms:modified>
</cp:coreProperties>
</file>